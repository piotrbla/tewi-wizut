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4DF" w:rsidRDefault="000F44DF"/>
    <w:p w:rsidR="000F44DF" w:rsidRDefault="000F44DF" w:rsidP="007E653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Raport 1/MZ z badania rynku FCOPPER</w:t>
      </w:r>
    </w:p>
    <w:p w:rsidR="000F44DF" w:rsidRDefault="000F44DF">
      <w:r w:rsidRPr="00886AAF">
        <w:rPr>
          <w:b/>
          <w:sz w:val="28"/>
          <w:szCs w:val="28"/>
        </w:rPr>
        <w:t xml:space="preserve">     </w:t>
      </w:r>
      <w:r>
        <w:t xml:space="preserve">                                                                                                   TEWI  17.05.2013</w:t>
      </w:r>
    </w:p>
    <w:p w:rsidR="000F44DF" w:rsidRDefault="000F44DF"/>
    <w:p w:rsidR="000F44DF" w:rsidRDefault="000F44DF"/>
    <w:p w:rsidR="000F44DF" w:rsidRPr="00895DBC" w:rsidRDefault="000F44DF" w:rsidP="00895DBC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Wykonawca:</w:t>
      </w:r>
    </w:p>
    <w:p w:rsidR="000F44DF" w:rsidRDefault="000F44DF">
      <w:r>
        <w:t>Michał Zabłocki</w:t>
      </w:r>
    </w:p>
    <w:p w:rsidR="000F44DF" w:rsidRPr="00895DBC" w:rsidRDefault="000F44DF" w:rsidP="00895DBC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Rynek:</w:t>
      </w:r>
    </w:p>
    <w:p w:rsidR="000F44DF" w:rsidRDefault="000F44DF">
      <w:r>
        <w:t xml:space="preserve">FCOPPER próbkowany co 1h. </w:t>
      </w:r>
    </w:p>
    <w:p w:rsidR="000F44DF" w:rsidRDefault="000F44DF" w:rsidP="00895DBC">
      <w:pPr>
        <w:autoSpaceDE w:val="0"/>
        <w:autoSpaceDN w:val="0"/>
        <w:adjustRightInd w:val="0"/>
        <w:spacing w:after="0" w:line="240" w:lineRule="auto"/>
      </w:pPr>
      <w:r>
        <w:t xml:space="preserve">Dane z bossa.pl. Ulokowane w m-pliku o nazwie  </w:t>
      </w:r>
      <w:r>
        <w:rPr>
          <w:rFonts w:ascii="Monospaced" w:hAnsi="Monospaced" w:cs="Monospaced"/>
          <w:color w:val="000000"/>
          <w:sz w:val="20"/>
          <w:szCs w:val="20"/>
        </w:rPr>
        <w:t>fcopper</w:t>
      </w:r>
      <w:r w:rsidRPr="00C76F15">
        <w:rPr>
          <w:rFonts w:ascii="Monospaced" w:hAnsi="Monospaced" w:cs="Monospaced"/>
          <w:color w:val="000000"/>
          <w:sz w:val="20"/>
          <w:szCs w:val="20"/>
        </w:rPr>
        <w:t>1h070513</w:t>
      </w:r>
      <w:r>
        <w:rPr>
          <w:rFonts w:ascii="Monospaced" w:hAnsi="Monospaced" w:cs="Monospaced"/>
          <w:color w:val="000000"/>
          <w:sz w:val="20"/>
          <w:szCs w:val="20"/>
        </w:rPr>
        <w:t xml:space="preserve"> </w:t>
      </w:r>
      <w:r>
        <w:t xml:space="preserve">zawierającym  macierz o nazwie C o </w:t>
      </w:r>
      <w:r w:rsidRPr="0033700D">
        <w:t>2048</w:t>
      </w:r>
      <w:r>
        <w:t xml:space="preserve"> wierszach (okres około pięciu miesięcy)  i 5 kolumnach: świeca OHLC i wolumen. Koniec danych – dnia 07.05.2013</w:t>
      </w:r>
    </w:p>
    <w:p w:rsidR="000F44DF" w:rsidRDefault="000F44DF"/>
    <w:p w:rsidR="000F44DF" w:rsidRPr="00895DBC" w:rsidRDefault="000F44DF" w:rsidP="00895DBC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Charakterystyka strategii</w:t>
      </w:r>
    </w:p>
    <w:p w:rsidR="000F44DF" w:rsidRDefault="000F44DF">
      <w:r>
        <w:t>Strategia polega na otwieraniu pozycji, gdy spełniony jest pewien zestaw reguł (wzorzec) oparty na przecięciu obserwowanej zwykłej średniej kroczącej (SMA – Simple Moving Average) i Ceny (wartości kursu pary walut).</w:t>
      </w:r>
    </w:p>
    <w:p w:rsidR="000F44DF" w:rsidRDefault="000F44DF">
      <w:r>
        <w:t>Strategia ma jeden parametr m- liczba kroków wstecz dla obliczenia średniej kroczącej.</w:t>
      </w:r>
    </w:p>
    <w:p w:rsidR="000F44DF" w:rsidRDefault="000F44DF">
      <w:r>
        <w:t xml:space="preserve">W skład strategii wchodzą cztery algorytmy decyzyjne (zestawy reguł) – ich spełnienie wywołuje decyzje o otwarciu pozycji. Zamknięcie pozycji zakłada się zawsze (w tej strategii) na zamknięciu świecy, w której nastąpiło otwarcie. Otwarcie pozycji następuje więc na początku świecy na podstawie warunków, które zaistniały w świecy poprzedniej, a zamkniecie – na końcu tej bieżącej świecy. Pozycja jest więc otwarta dokładnie w okresie jednej świecy. </w:t>
      </w:r>
    </w:p>
    <w:p w:rsidR="000F44DF" w:rsidRDefault="000F44DF">
      <w:r>
        <w:t xml:space="preserve">Rozważane są cztery możliwe sytuacje opisane przez algorytmy decyzyjne. Te cztery sytuacje obejmują wszystkie możliwe kierunki zmian rynku i tym samym, wszystkie możliwe przypuszczenia inwestora o kierunkach tych zmian. Nie jest jednak z góry znane prawdopodobieństwo wystąpienia tych sytuacji i nie jest znany jedyny parametr tej strategii – liczba m świec, których średnią zamknięć należy porównać z bieżącą wartością Ceny. Te cztery sytuacje tworzą więc umowny kwadrant oznaczony S1a, S1b, S1c, S1d. Ten kwadrant to umowne kierunki inwestowania – odpowiednio </w:t>
      </w:r>
    </w:p>
    <w:p w:rsidR="000F44DF" w:rsidRDefault="000F44DF" w:rsidP="000D43DE">
      <w:pPr>
        <w:pStyle w:val="ListParagraph"/>
        <w:numPr>
          <w:ilvl w:val="0"/>
          <w:numId w:val="3"/>
        </w:numPr>
      </w:pPr>
      <w:r>
        <w:t>to przekonanie o trendzie rosnącym (gdy rynek  potwierdzi ruch w górę, to zgodnie z zasadą Buy Stop otwierana byłaby pozycja długa;</w:t>
      </w:r>
    </w:p>
    <w:p w:rsidR="000F44DF" w:rsidRDefault="000F44DF" w:rsidP="00E0481E">
      <w:pPr>
        <w:pStyle w:val="ListParagraph"/>
      </w:pPr>
      <w:r>
        <w:t>Odpowiedni fragment skryptu w matlabie będzie miał postać:</w:t>
      </w:r>
    </w:p>
    <w:p w:rsidR="000F44DF" w:rsidRPr="00C76F15" w:rsidRDefault="000F44DF" w:rsidP="00E04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F0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C76F15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C76F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mean(C(i-ma:i,4))&lt;C(i,4)</w:t>
      </w:r>
    </w:p>
    <w:p w:rsidR="000F44DF" w:rsidRDefault="000F44DF" w:rsidP="00B938D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228B22"/>
          <w:sz w:val="20"/>
          <w:szCs w:val="20"/>
        </w:rPr>
      </w:pPr>
      <w:r w:rsidRPr="00C76F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E0481E">
        <w:rPr>
          <w:rFonts w:ascii="Courier New" w:hAnsi="Courier New" w:cs="Courier New"/>
          <w:color w:val="000000"/>
          <w:sz w:val="20"/>
          <w:szCs w:val="20"/>
        </w:rPr>
        <w:t xml:space="preserve">Ra(i)=C(i+1,4)-C(i+1,1); </w:t>
      </w:r>
      <w:r w:rsidRPr="00E0481E">
        <w:rPr>
          <w:rFonts w:ascii="Courier New" w:hAnsi="Courier New" w:cs="Courier New"/>
          <w:color w:val="228B22"/>
          <w:sz w:val="20"/>
          <w:szCs w:val="20"/>
        </w:rPr>
        <w:t xml:space="preserve">%zysk z i-tej pozycji long </w:t>
      </w:r>
    </w:p>
    <w:p w:rsidR="000F44DF" w:rsidRPr="00E0481E" w:rsidRDefault="000F44DF" w:rsidP="00B938D7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 w:val="24"/>
          <w:szCs w:val="24"/>
        </w:rPr>
      </w:pPr>
      <w:r w:rsidRPr="00E0481E">
        <w:rPr>
          <w:rFonts w:ascii="Courier New" w:hAnsi="Courier New" w:cs="Courier New"/>
          <w:color w:val="228B22"/>
          <w:sz w:val="20"/>
          <w:szCs w:val="20"/>
        </w:rPr>
        <w:t>zamykanej po jednym kroku (na końcu świecy, w której nastąpiło otwarcie)</w:t>
      </w:r>
    </w:p>
    <w:p w:rsidR="000F44DF" w:rsidRPr="00E0481E" w:rsidRDefault="000F44DF" w:rsidP="00E04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0481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E0481E">
        <w:rPr>
          <w:rFonts w:ascii="Courier New" w:hAnsi="Courier New" w:cs="Courier New"/>
          <w:color w:val="000000"/>
          <w:sz w:val="20"/>
          <w:szCs w:val="20"/>
        </w:rPr>
        <w:t>la=la+1;</w:t>
      </w:r>
    </w:p>
    <w:p w:rsidR="000F44DF" w:rsidRPr="00E0481E" w:rsidRDefault="000F44DF" w:rsidP="00E04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0481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E0481E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F44DF" w:rsidRDefault="000F44DF" w:rsidP="00E0481E">
      <w:pPr>
        <w:pStyle w:val="ListParagraph"/>
      </w:pPr>
    </w:p>
    <w:p w:rsidR="000F44DF" w:rsidRDefault="000F44DF" w:rsidP="000D43DE">
      <w:pPr>
        <w:pStyle w:val="ListParagraph"/>
        <w:numPr>
          <w:ilvl w:val="0"/>
          <w:numId w:val="3"/>
        </w:numPr>
      </w:pPr>
      <w:r>
        <w:t>to przekonanie o trendzie horyzontalnym, jeżeli więc rynek pójdzie w górę, to zgodnie z Sell Limit otwarta będzie pozycja krótka;</w:t>
      </w:r>
    </w:p>
    <w:p w:rsidR="000F44DF" w:rsidRDefault="000F44DF" w:rsidP="00460F0D">
      <w:pPr>
        <w:pStyle w:val="ListParagraph"/>
      </w:pPr>
      <w:r>
        <w:t>Odpowiedni fragment skryptu w matlabie będzie miał postać:</w:t>
      </w:r>
    </w:p>
    <w:p w:rsidR="000F44DF" w:rsidRPr="00B938D7" w:rsidRDefault="000F44DF" w:rsidP="00B938D7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B938D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938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mean(C(i-mb:i,4))&lt;C(i,4)</w:t>
      </w:r>
    </w:p>
    <w:p w:rsidR="000F44DF" w:rsidRPr="00B938D7" w:rsidRDefault="000F44DF" w:rsidP="00B938D7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 w:val="24"/>
          <w:szCs w:val="24"/>
        </w:rPr>
      </w:pPr>
      <w:r w:rsidRPr="00B938D7">
        <w:rPr>
          <w:rFonts w:ascii="Courier New" w:hAnsi="Courier New" w:cs="Courier New"/>
          <w:color w:val="000000"/>
          <w:sz w:val="20"/>
          <w:szCs w:val="20"/>
        </w:rPr>
        <w:t xml:space="preserve">Rb(i)=-C(i+1,4)+C(i+1,1); </w:t>
      </w:r>
      <w:r w:rsidRPr="00B938D7">
        <w:rPr>
          <w:rFonts w:ascii="Courier New" w:hAnsi="Courier New" w:cs="Courier New"/>
          <w:color w:val="228B22"/>
          <w:sz w:val="20"/>
          <w:szCs w:val="20"/>
        </w:rPr>
        <w:t>%zysk z i-tej pozycji short zamykanej po jednym kroku (na końcu świecy, w której nastąpiło otwarcie)</w:t>
      </w:r>
    </w:p>
    <w:p w:rsidR="000F44DF" w:rsidRPr="00B938D7" w:rsidRDefault="000F44DF" w:rsidP="00B9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938D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B938D7">
        <w:rPr>
          <w:rFonts w:ascii="Courier New" w:hAnsi="Courier New" w:cs="Courier New"/>
          <w:color w:val="000000"/>
          <w:sz w:val="20"/>
          <w:szCs w:val="20"/>
        </w:rPr>
        <w:t>lb=lb+1;</w:t>
      </w:r>
    </w:p>
    <w:p w:rsidR="000F44DF" w:rsidRPr="00B938D7" w:rsidRDefault="000F44DF" w:rsidP="00B9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938D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B938D7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F44DF" w:rsidRDefault="000F44DF" w:rsidP="00460F0D">
      <w:pPr>
        <w:pStyle w:val="ListParagraph"/>
      </w:pPr>
    </w:p>
    <w:p w:rsidR="000F44DF" w:rsidRDefault="000F44DF" w:rsidP="009B1786">
      <w:pPr>
        <w:pStyle w:val="ListParagraph"/>
        <w:numPr>
          <w:ilvl w:val="0"/>
          <w:numId w:val="3"/>
        </w:numPr>
      </w:pPr>
      <w:r>
        <w:t>to przekonanie o trendzie horyzontalnym, jeżeli więc rynek pójdzie w dół, to zgodnie z Buy Limit otwarta będzie pozycja długa;</w:t>
      </w:r>
    </w:p>
    <w:p w:rsidR="000F44DF" w:rsidRDefault="000F44DF" w:rsidP="00460F0D">
      <w:pPr>
        <w:pStyle w:val="ListParagraph"/>
      </w:pPr>
      <w:r>
        <w:t>Odpowiedni fragment skryptu w matlabie będzie miał postać:</w:t>
      </w:r>
    </w:p>
    <w:p w:rsidR="000F44DF" w:rsidRPr="001512F9" w:rsidRDefault="000F44DF" w:rsidP="001512F9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1512F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512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mean(C(i-mc:i,4))&gt;C(i,4)</w:t>
      </w:r>
    </w:p>
    <w:p w:rsidR="000F44DF" w:rsidRPr="001512F9" w:rsidRDefault="000F44DF" w:rsidP="00047656">
      <w:pPr>
        <w:autoSpaceDE w:val="0"/>
        <w:autoSpaceDN w:val="0"/>
        <w:adjustRightInd w:val="0"/>
        <w:spacing w:after="0" w:line="240" w:lineRule="auto"/>
        <w:ind w:left="1410"/>
        <w:rPr>
          <w:rFonts w:ascii="Courier New" w:hAnsi="Courier New" w:cs="Courier New"/>
          <w:sz w:val="24"/>
          <w:szCs w:val="24"/>
        </w:rPr>
      </w:pPr>
      <w:r w:rsidRPr="001512F9">
        <w:rPr>
          <w:rFonts w:ascii="Courier New" w:hAnsi="Courier New" w:cs="Courier New"/>
          <w:color w:val="000000"/>
          <w:sz w:val="20"/>
          <w:szCs w:val="20"/>
        </w:rPr>
        <w:t xml:space="preserve">Rc(i)=C(i+1,4)-C(i+1,1); </w:t>
      </w:r>
      <w:r w:rsidRPr="001512F9">
        <w:rPr>
          <w:rFonts w:ascii="Courier New" w:hAnsi="Courier New" w:cs="Courier New"/>
          <w:color w:val="228B22"/>
          <w:sz w:val="20"/>
          <w:szCs w:val="20"/>
        </w:rPr>
        <w:t>%zysk z i-tej pozycji long zamykanej po jednym kroku (na końcu świecy, w której nastąpiło otwarcie)</w:t>
      </w:r>
    </w:p>
    <w:p w:rsidR="000F44DF" w:rsidRPr="001512F9" w:rsidRDefault="000F44DF" w:rsidP="00151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2F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512F9">
        <w:rPr>
          <w:rFonts w:ascii="Courier New" w:hAnsi="Courier New" w:cs="Courier New"/>
          <w:color w:val="000000"/>
          <w:sz w:val="20"/>
          <w:szCs w:val="20"/>
        </w:rPr>
        <w:t>lc=lc+1;</w:t>
      </w:r>
    </w:p>
    <w:p w:rsidR="000F44DF" w:rsidRPr="001512F9" w:rsidRDefault="000F44DF" w:rsidP="00151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2F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512F9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F44DF" w:rsidRDefault="000F44DF" w:rsidP="00460F0D">
      <w:pPr>
        <w:pStyle w:val="ListParagraph"/>
      </w:pPr>
    </w:p>
    <w:p w:rsidR="000F44DF" w:rsidRDefault="000F44DF" w:rsidP="00460F0D">
      <w:pPr>
        <w:pStyle w:val="ListParagraph"/>
      </w:pPr>
    </w:p>
    <w:p w:rsidR="000F44DF" w:rsidRDefault="000F44DF" w:rsidP="009B1786">
      <w:pPr>
        <w:pStyle w:val="ListParagraph"/>
        <w:numPr>
          <w:ilvl w:val="0"/>
          <w:numId w:val="3"/>
        </w:numPr>
      </w:pPr>
      <w:r>
        <w:t>to przekonanie o trendzie spadkowym (gdy rynek  potwierdzi ruch w dół, to zgodnie z zasadą Sell Stop otwierana byłaby pozycja krótka;</w:t>
      </w:r>
    </w:p>
    <w:p w:rsidR="000F44DF" w:rsidRDefault="000F44DF" w:rsidP="00460F0D">
      <w:pPr>
        <w:pStyle w:val="ListParagraph"/>
      </w:pPr>
      <w:r>
        <w:t>Odpowiedni fragment skryptu w matlabie będzie miał postać:</w:t>
      </w:r>
    </w:p>
    <w:p w:rsidR="000F44DF" w:rsidRPr="008B0664" w:rsidRDefault="000F44DF" w:rsidP="008B0664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B066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8B06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mean(C(i-md:i,4))&gt;C(i,4)</w:t>
      </w:r>
    </w:p>
    <w:p w:rsidR="000F44DF" w:rsidRPr="008B0664" w:rsidRDefault="000F44DF" w:rsidP="008B0664">
      <w:pPr>
        <w:autoSpaceDE w:val="0"/>
        <w:autoSpaceDN w:val="0"/>
        <w:adjustRightInd w:val="0"/>
        <w:spacing w:after="0" w:line="240" w:lineRule="auto"/>
        <w:ind w:left="1410"/>
        <w:rPr>
          <w:rFonts w:ascii="Courier New" w:hAnsi="Courier New" w:cs="Courier New"/>
          <w:sz w:val="24"/>
          <w:szCs w:val="24"/>
        </w:rPr>
      </w:pPr>
      <w:r w:rsidRPr="008B0664">
        <w:rPr>
          <w:rFonts w:ascii="Courier New" w:hAnsi="Courier New" w:cs="Courier New"/>
          <w:color w:val="000000"/>
          <w:sz w:val="20"/>
          <w:szCs w:val="20"/>
        </w:rPr>
        <w:t xml:space="preserve">Rd(i)=-C(i+1,4)+C(i+1,1); </w:t>
      </w:r>
      <w:r w:rsidRPr="008B0664">
        <w:rPr>
          <w:rFonts w:ascii="Courier New" w:hAnsi="Courier New" w:cs="Courier New"/>
          <w:color w:val="228B22"/>
          <w:sz w:val="20"/>
          <w:szCs w:val="20"/>
        </w:rPr>
        <w:t>%short zamykana po jednym kroku (na końcu świecy, w której nastąpiło otwarcie)</w:t>
      </w:r>
    </w:p>
    <w:p w:rsidR="000F44DF" w:rsidRPr="008B0664" w:rsidRDefault="000F44DF" w:rsidP="008B0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066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8B0664">
        <w:rPr>
          <w:rFonts w:ascii="Courier New" w:hAnsi="Courier New" w:cs="Courier New"/>
          <w:color w:val="000000"/>
          <w:sz w:val="20"/>
          <w:szCs w:val="20"/>
        </w:rPr>
        <w:t>ld=ld+1;</w:t>
      </w:r>
    </w:p>
    <w:p w:rsidR="000F44DF" w:rsidRPr="008B0664" w:rsidRDefault="000F44DF" w:rsidP="008B0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066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8B0664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F44DF" w:rsidRDefault="000F44DF" w:rsidP="00460F0D">
      <w:pPr>
        <w:pStyle w:val="ListParagraph"/>
      </w:pPr>
    </w:p>
    <w:p w:rsidR="000F44DF" w:rsidRDefault="000F44DF" w:rsidP="00460F0D">
      <w:pPr>
        <w:pStyle w:val="ListParagraph"/>
      </w:pPr>
    </w:p>
    <w:p w:rsidR="000F44DF" w:rsidRDefault="000F44DF" w:rsidP="00460F0D">
      <w:pPr>
        <w:pStyle w:val="ListParagraph"/>
      </w:pPr>
    </w:p>
    <w:p w:rsidR="000F44DF" w:rsidRDefault="000F44DF" w:rsidP="00895DBC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m-Skrypt strategii</w:t>
      </w:r>
    </w:p>
    <w:p w:rsidR="000F44DF" w:rsidRPr="00895DBC" w:rsidRDefault="000F44DF" w:rsidP="00327122">
      <w:pPr>
        <w:pStyle w:val="ListParagraph"/>
        <w:rPr>
          <w:b/>
          <w:sz w:val="28"/>
          <w:szCs w:val="28"/>
        </w:rPr>
      </w:pPr>
    </w:p>
    <w:p w:rsidR="000F44DF" w:rsidRPr="00327122" w:rsidRDefault="000F44DF" w:rsidP="00C83DD7">
      <w:pPr>
        <w:pStyle w:val="ListParagraph"/>
        <w:rPr>
          <w:sz w:val="24"/>
          <w:szCs w:val="24"/>
        </w:rPr>
      </w:pPr>
      <w:r w:rsidRPr="00327122">
        <w:rPr>
          <w:sz w:val="24"/>
          <w:szCs w:val="24"/>
        </w:rPr>
        <w:t>Skrypt dotyczy strategii S1 w sytuacji a).</w:t>
      </w:r>
      <w:r>
        <w:rPr>
          <w:sz w:val="24"/>
          <w:szCs w:val="24"/>
        </w:rPr>
        <w:t xml:space="preserve"> Oznaczony jest jako S1a.</w:t>
      </w:r>
    </w:p>
    <w:p w:rsidR="000F44DF" w:rsidRDefault="000F44DF" w:rsidP="00C83DD7">
      <w:pPr>
        <w:pStyle w:val="ListParagraph"/>
      </w:pPr>
    </w:p>
    <w:p w:rsidR="000F44DF" w:rsidRDefault="000F44DF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%(C) Antoni Wiliński 2013</w:t>
      </w:r>
    </w:p>
    <w:p w:rsidR="000F44DF" w:rsidRDefault="000F44DF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%skrypt strategii S1 w projekcie TEWI</w:t>
      </w:r>
    </w:p>
    <w:p w:rsidR="000F44DF" w:rsidRDefault="000F44DF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%S1a - pierwszy kwadrant - oznaczający założenie, ze trend jest rosnący i</w:t>
      </w:r>
    </w:p>
    <w:p w:rsidR="000F44DF" w:rsidRDefault="000F44DF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%należy otwierać pozycje długie wg zasady Buy Stop</w:t>
      </w:r>
    </w:p>
    <w:p w:rsidR="000F44DF" w:rsidRDefault="000F44DF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0F44DF" w:rsidRDefault="000F44DF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%Dane:</w:t>
      </w:r>
    </w:p>
    <w:p w:rsidR="000F44DF" w:rsidRDefault="000F44DF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>eurusd1h020313;</w:t>
      </w:r>
    </w:p>
    <w:p w:rsidR="000F44DF" w:rsidRDefault="000F44DF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>size(C)</w:t>
      </w:r>
    </w:p>
    <w:p w:rsidR="000F44DF" w:rsidRDefault="000F44DF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</w:t>
      </w:r>
    </w:p>
    <w:p w:rsidR="000F44DF" w:rsidRDefault="000F44DF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>sumRa=zeros(1,6000);</w:t>
      </w:r>
    </w:p>
    <w:p w:rsidR="000F44DF" w:rsidRDefault="000F44DF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>Ra=zeros(1,6000);</w:t>
      </w:r>
    </w:p>
    <w:p w:rsidR="000F44DF" w:rsidRDefault="000F44DF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>pocz=50;</w:t>
      </w:r>
    </w:p>
    <w:p w:rsidR="000F44DF" w:rsidRDefault="000F44DF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>kon=5000;</w:t>
      </w:r>
    </w:p>
    <w:p w:rsidR="000F44DF" w:rsidRDefault="000F44DF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la=0; </w:t>
      </w:r>
      <w:r>
        <w:rPr>
          <w:rFonts w:ascii="Monospaced" w:hAnsi="Monospaced" w:cs="Monospaced"/>
          <w:color w:val="228B22"/>
          <w:sz w:val="20"/>
          <w:szCs w:val="20"/>
        </w:rPr>
        <w:t>%liczba otwieranych pozycji</w:t>
      </w:r>
    </w:p>
    <w:p w:rsidR="000F44DF" w:rsidRDefault="000F44DF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0F44DF" w:rsidRDefault="000F44DF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%parametry:</w:t>
      </w:r>
    </w:p>
    <w:p w:rsidR="000F44DF" w:rsidRDefault="000F44DF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ma=6; </w:t>
      </w:r>
      <w:r>
        <w:rPr>
          <w:rFonts w:ascii="Monospaced" w:hAnsi="Monospaced" w:cs="Monospaced"/>
          <w:color w:val="228B22"/>
          <w:sz w:val="20"/>
          <w:szCs w:val="20"/>
        </w:rPr>
        <w:t>%liczba świec wstecz do obliczenia średniej</w:t>
      </w:r>
    </w:p>
    <w:p w:rsidR="000F44DF" w:rsidRDefault="000F44DF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0F44DF" w:rsidRPr="00895DBC" w:rsidRDefault="000F44DF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FF"/>
          <w:sz w:val="20"/>
          <w:szCs w:val="20"/>
          <w:lang w:val="en-US"/>
        </w:rPr>
        <w:t>for</w:t>
      </w: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i=pocz:kon</w:t>
      </w:r>
    </w:p>
    <w:p w:rsidR="000F44DF" w:rsidRPr="00895DBC" w:rsidRDefault="000F44DF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   </w:t>
      </w:r>
      <w:r w:rsidRPr="00895DBC">
        <w:rPr>
          <w:rFonts w:ascii="Monospaced" w:hAnsi="Monospaced" w:cs="Monospaced"/>
          <w:color w:val="0000FF"/>
          <w:sz w:val="20"/>
          <w:szCs w:val="20"/>
          <w:lang w:val="en-US"/>
        </w:rPr>
        <w:t>if</w:t>
      </w: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mean(C(i-ma:i,4))&lt;C(i,4)</w:t>
      </w:r>
    </w:p>
    <w:p w:rsidR="000F44DF" w:rsidRDefault="000F44DF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       </w:t>
      </w:r>
      <w:r>
        <w:rPr>
          <w:rFonts w:ascii="Monospaced" w:hAnsi="Monospaced" w:cs="Monospaced"/>
          <w:color w:val="000000"/>
          <w:sz w:val="20"/>
          <w:szCs w:val="20"/>
        </w:rPr>
        <w:t xml:space="preserve">Ra(i)=C(i+1,4)-C(i+1,1); </w:t>
      </w:r>
      <w:r>
        <w:rPr>
          <w:rFonts w:ascii="Monospaced" w:hAnsi="Monospaced" w:cs="Monospaced"/>
          <w:color w:val="228B22"/>
          <w:sz w:val="20"/>
          <w:szCs w:val="20"/>
        </w:rPr>
        <w:t>%zysk z i-tej pozycji long zamykanej po jednym kroku (na końcu świecy, w której nastapiło otwarcie)</w:t>
      </w:r>
    </w:p>
    <w:p w:rsidR="000F44DF" w:rsidRDefault="000F44DF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    la=la+1;</w:t>
      </w:r>
    </w:p>
    <w:p w:rsidR="000F44DF" w:rsidRDefault="000F44DF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  <w:r>
        <w:rPr>
          <w:rFonts w:ascii="Monospaced" w:hAnsi="Monospaced" w:cs="Monospaced"/>
          <w:color w:val="0000FF"/>
          <w:sz w:val="20"/>
          <w:szCs w:val="20"/>
        </w:rPr>
        <w:t>end</w:t>
      </w:r>
    </w:p>
    <w:p w:rsidR="000F44DF" w:rsidRDefault="000F44DF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sumRa(i)=sum(Ra(pocz:i));  </w:t>
      </w:r>
      <w:r>
        <w:rPr>
          <w:rFonts w:ascii="Monospaced" w:hAnsi="Monospaced" w:cs="Monospaced"/>
          <w:color w:val="228B22"/>
          <w:sz w:val="20"/>
          <w:szCs w:val="20"/>
        </w:rPr>
        <w:t>%krzywa narastania kapitału</w:t>
      </w:r>
    </w:p>
    <w:p w:rsidR="000F44DF" w:rsidRDefault="000F44DF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FF"/>
          <w:sz w:val="20"/>
          <w:szCs w:val="20"/>
        </w:rPr>
        <w:t>end</w:t>
      </w:r>
    </w:p>
    <w:p w:rsidR="000F44DF" w:rsidRDefault="000F44DF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FF"/>
          <w:sz w:val="20"/>
          <w:szCs w:val="20"/>
        </w:rPr>
        <w:t xml:space="preserve"> </w:t>
      </w:r>
    </w:p>
    <w:p w:rsidR="000F44DF" w:rsidRDefault="000F44DF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%obliczenie współczynnika Calmara (stosunku zysku końcowego do najwiekszego</w:t>
      </w:r>
    </w:p>
    <w:p w:rsidR="000F44DF" w:rsidRDefault="000F44DF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%obsuniecia)</w:t>
      </w:r>
    </w:p>
    <w:p w:rsidR="000F44DF" w:rsidRDefault="000F44DF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0F44DF" w:rsidRDefault="000F44DF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recZ=0;  </w:t>
      </w:r>
      <w:r>
        <w:rPr>
          <w:rFonts w:ascii="Monospaced" w:hAnsi="Monospaced" w:cs="Monospaced"/>
          <w:color w:val="228B22"/>
          <w:sz w:val="20"/>
          <w:szCs w:val="20"/>
        </w:rPr>
        <w:t>%rekord zysku</w:t>
      </w:r>
    </w:p>
    <w:p w:rsidR="000F44DF" w:rsidRDefault="000F44DF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recO=0;  </w:t>
      </w:r>
      <w:r>
        <w:rPr>
          <w:rFonts w:ascii="Monospaced" w:hAnsi="Monospaced" w:cs="Monospaced"/>
          <w:color w:val="228B22"/>
          <w:sz w:val="20"/>
          <w:szCs w:val="20"/>
        </w:rPr>
        <w:t>%rekord obsuniecia</w:t>
      </w:r>
    </w:p>
    <w:p w:rsidR="000F44DF" w:rsidRDefault="000F44DF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0F44DF" w:rsidRPr="00895DBC" w:rsidRDefault="000F44DF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FF"/>
          <w:sz w:val="20"/>
          <w:szCs w:val="20"/>
          <w:lang w:val="en-US"/>
        </w:rPr>
        <w:t>for</w:t>
      </w: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j=1:kon</w:t>
      </w:r>
    </w:p>
    <w:p w:rsidR="000F44DF" w:rsidRPr="00895DBC" w:rsidRDefault="000F44DF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   </w:t>
      </w:r>
      <w:r w:rsidRPr="00895DBC">
        <w:rPr>
          <w:rFonts w:ascii="Monospaced" w:hAnsi="Monospaced" w:cs="Monospaced"/>
          <w:color w:val="0000FF"/>
          <w:sz w:val="20"/>
          <w:szCs w:val="20"/>
          <w:lang w:val="en-US"/>
        </w:rPr>
        <w:t>if</w:t>
      </w: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sumRa(j)&gt;recZ</w:t>
      </w:r>
    </w:p>
    <w:p w:rsidR="000F44DF" w:rsidRDefault="000F44DF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   </w:t>
      </w:r>
      <w:r>
        <w:rPr>
          <w:rFonts w:ascii="Monospaced" w:hAnsi="Monospaced" w:cs="Monospaced"/>
          <w:color w:val="000000"/>
          <w:sz w:val="20"/>
          <w:szCs w:val="20"/>
        </w:rPr>
        <w:t>recZ=sumRa(j);</w:t>
      </w:r>
    </w:p>
    <w:p w:rsidR="000F44DF" w:rsidRDefault="000F44DF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  <w:r>
        <w:rPr>
          <w:rFonts w:ascii="Monospaced" w:hAnsi="Monospaced" w:cs="Monospaced"/>
          <w:color w:val="0000FF"/>
          <w:sz w:val="20"/>
          <w:szCs w:val="20"/>
        </w:rPr>
        <w:t>end</w:t>
      </w:r>
    </w:p>
    <w:p w:rsidR="000F44DF" w:rsidRDefault="000F44DF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</w:p>
    <w:p w:rsidR="000F44DF" w:rsidRDefault="000F44DF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dZ(j)=sumRa(j)-recZ; </w:t>
      </w:r>
      <w:r>
        <w:rPr>
          <w:rFonts w:ascii="Monospaced" w:hAnsi="Monospaced" w:cs="Monospaced"/>
          <w:color w:val="228B22"/>
          <w:sz w:val="20"/>
          <w:szCs w:val="20"/>
        </w:rPr>
        <w:t>%róznica pomiedzy bieżącą wartoscia kapitału skumulowanego a dotychczasowym rekordem</w:t>
      </w:r>
    </w:p>
    <w:p w:rsidR="000F44DF" w:rsidRDefault="000F44DF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</w:p>
    <w:p w:rsidR="000F44DF" w:rsidRDefault="000F44DF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  <w:r>
        <w:rPr>
          <w:rFonts w:ascii="Monospaced" w:hAnsi="Monospaced" w:cs="Monospaced"/>
          <w:color w:val="0000FF"/>
          <w:sz w:val="20"/>
          <w:szCs w:val="20"/>
        </w:rPr>
        <w:t>if</w:t>
      </w:r>
      <w:r>
        <w:rPr>
          <w:rFonts w:ascii="Monospaced" w:hAnsi="Monospaced" w:cs="Monospaced"/>
          <w:color w:val="000000"/>
          <w:sz w:val="20"/>
          <w:szCs w:val="20"/>
        </w:rPr>
        <w:t xml:space="preserve"> dZ(j)&lt;recO</w:t>
      </w:r>
    </w:p>
    <w:p w:rsidR="000F44DF" w:rsidRDefault="000F44DF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recO=dZ(j);  </w:t>
      </w:r>
      <w:r>
        <w:rPr>
          <w:rFonts w:ascii="Monospaced" w:hAnsi="Monospaced" w:cs="Monospaced"/>
          <w:color w:val="228B22"/>
          <w:sz w:val="20"/>
          <w:szCs w:val="20"/>
        </w:rPr>
        <w:t>%obsuniecie maksymalne</w:t>
      </w:r>
    </w:p>
    <w:p w:rsidR="000F44DF" w:rsidRDefault="000F44DF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  <w:r>
        <w:rPr>
          <w:rFonts w:ascii="Monospaced" w:hAnsi="Monospaced" w:cs="Monospaced"/>
          <w:color w:val="0000FF"/>
          <w:sz w:val="20"/>
          <w:szCs w:val="20"/>
        </w:rPr>
        <w:t>end</w:t>
      </w:r>
    </w:p>
    <w:p w:rsidR="000F44DF" w:rsidRDefault="000F44DF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FF"/>
          <w:sz w:val="20"/>
          <w:szCs w:val="20"/>
        </w:rPr>
        <w:t xml:space="preserve"> </w:t>
      </w:r>
    </w:p>
    <w:p w:rsidR="000F44DF" w:rsidRDefault="000F44DF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FF"/>
          <w:sz w:val="20"/>
          <w:szCs w:val="20"/>
        </w:rPr>
        <w:t>end</w:t>
      </w:r>
    </w:p>
    <w:p w:rsidR="000F44DF" w:rsidRDefault="000F44DF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FF"/>
          <w:sz w:val="20"/>
          <w:szCs w:val="20"/>
        </w:rPr>
        <w:t xml:space="preserve"> </w:t>
      </w:r>
    </w:p>
    <w:p w:rsidR="000F44DF" w:rsidRDefault="000F44DF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%wyniki końcowe</w:t>
      </w:r>
    </w:p>
    <w:p w:rsidR="000F44DF" w:rsidRDefault="000F44DF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0F44DF" w:rsidRDefault="000F44DF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Calmar=-sumRa(kon)/recO  </w:t>
      </w:r>
      <w:r>
        <w:rPr>
          <w:rFonts w:ascii="Monospaced" w:hAnsi="Monospaced" w:cs="Monospaced"/>
          <w:color w:val="228B22"/>
          <w:sz w:val="20"/>
          <w:szCs w:val="20"/>
        </w:rPr>
        <w:t>%wskaznik Calmara</w:t>
      </w:r>
    </w:p>
    <w:p w:rsidR="000F44DF" w:rsidRDefault="000F44DF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0F44DF" w:rsidRDefault="000F44DF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sumRa(kon)               </w:t>
      </w:r>
      <w:r>
        <w:rPr>
          <w:rFonts w:ascii="Monospaced" w:hAnsi="Monospaced" w:cs="Monospaced"/>
          <w:color w:val="228B22"/>
          <w:sz w:val="20"/>
          <w:szCs w:val="20"/>
        </w:rPr>
        <w:t>%zysk końcowy</w:t>
      </w:r>
    </w:p>
    <w:p w:rsidR="000F44DF" w:rsidRDefault="000F44DF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0F44DF" w:rsidRDefault="000F44DF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la                       </w:t>
      </w:r>
      <w:r>
        <w:rPr>
          <w:rFonts w:ascii="Monospaced" w:hAnsi="Monospaced" w:cs="Monospaced"/>
          <w:color w:val="228B22"/>
          <w:sz w:val="20"/>
          <w:szCs w:val="20"/>
        </w:rPr>
        <w:t>%liczba otwartych pozycji</w:t>
      </w:r>
    </w:p>
    <w:p w:rsidR="000F44DF" w:rsidRDefault="000F44DF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0F44DF" w:rsidRPr="00895DBC" w:rsidRDefault="000F44DF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figure(1)</w:t>
      </w:r>
    </w:p>
    <w:p w:rsidR="000F44DF" w:rsidRPr="00895DBC" w:rsidRDefault="000F44DF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plot(sumRa)</w:t>
      </w:r>
    </w:p>
    <w:p w:rsidR="000F44DF" w:rsidRPr="00895DBC" w:rsidRDefault="000F44DF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</w:t>
      </w:r>
    </w:p>
    <w:p w:rsidR="000F44DF" w:rsidRPr="00895DBC" w:rsidRDefault="000F44DF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figure(2)</w:t>
      </w:r>
    </w:p>
    <w:p w:rsidR="000F44DF" w:rsidRPr="00895DBC" w:rsidRDefault="000F44DF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plot(C(pocz:kon,4))</w:t>
      </w:r>
    </w:p>
    <w:p w:rsidR="000F44DF" w:rsidRDefault="000F44DF" w:rsidP="00C83DD7">
      <w:pPr>
        <w:pStyle w:val="ListParagraph"/>
        <w:rPr>
          <w:lang w:val="en-US"/>
        </w:rPr>
      </w:pPr>
    </w:p>
    <w:p w:rsidR="000F44DF" w:rsidRDefault="000F44DF" w:rsidP="00C83DD7">
      <w:pPr>
        <w:pStyle w:val="ListParagraph"/>
        <w:rPr>
          <w:lang w:val="en-US"/>
        </w:rPr>
      </w:pPr>
    </w:p>
    <w:p w:rsidR="000F44DF" w:rsidRDefault="000F44DF" w:rsidP="00C83DD7">
      <w:pPr>
        <w:pStyle w:val="ListParagraph"/>
        <w:rPr>
          <w:lang w:val="en-US"/>
        </w:rPr>
      </w:pPr>
    </w:p>
    <w:p w:rsidR="000F44DF" w:rsidRPr="00895DBC" w:rsidRDefault="000F44DF" w:rsidP="00C83DD7">
      <w:pPr>
        <w:pStyle w:val="ListParagraph"/>
        <w:rPr>
          <w:lang w:val="en-US"/>
        </w:rPr>
      </w:pPr>
    </w:p>
    <w:p w:rsidR="000F44DF" w:rsidRDefault="000F44DF" w:rsidP="00CE4D80">
      <w:pPr>
        <w:pStyle w:val="ListParagraph"/>
        <w:numPr>
          <w:ilvl w:val="0"/>
          <w:numId w:val="4"/>
        </w:numPr>
        <w:rPr>
          <w:b/>
          <w:sz w:val="28"/>
          <w:szCs w:val="28"/>
          <w:lang w:val="en-US"/>
        </w:rPr>
      </w:pPr>
      <w:r w:rsidRPr="00CE4D80">
        <w:rPr>
          <w:b/>
          <w:sz w:val="28"/>
          <w:szCs w:val="28"/>
          <w:lang w:val="en-US"/>
        </w:rPr>
        <w:t>Wyniki testów</w:t>
      </w:r>
    </w:p>
    <w:p w:rsidR="000F44DF" w:rsidRDefault="000F44DF" w:rsidP="00CE4D80">
      <w:r w:rsidRPr="00CE4D80">
        <w:t>Sprawdzono dla danych jak wyżej cztery skrypty S1a, S1a, S1b, S1c, S1d.</w:t>
      </w:r>
      <w:r>
        <w:t xml:space="preserve"> Wszystkie cztery skrypty testowano dla tego samego przedziału szeregu czasowego rozpoczynając od świecy pocz=48 i kończąc na świecy kon=2038.</w:t>
      </w:r>
    </w:p>
    <w:p w:rsidR="000F44DF" w:rsidRDefault="000F44DF" w:rsidP="00CE4D80">
      <w:r>
        <w:t>Każda zmienna zwrotu po jednej świecy miała inna nazwę nawiązująca do nazwy kwadrantu odpowiednio Ra, Rb, Rc, i Rd a krzywe zysku skumulowanego były oznaczone jako sumRa, sumRb, sumRc, sumRd.</w:t>
      </w:r>
    </w:p>
    <w:p w:rsidR="000F44DF" w:rsidRDefault="000F44DF" w:rsidP="00CE4D80">
      <w:r>
        <w:t>Obliczano:</w:t>
      </w:r>
    </w:p>
    <w:p w:rsidR="000F44DF" w:rsidRDefault="000F44DF" w:rsidP="00CE4D80">
      <w:r>
        <w:t>Zysk skumulowany na końcu szeregu czasowego sumR(kon);</w:t>
      </w:r>
    </w:p>
    <w:p w:rsidR="000F44DF" w:rsidRDefault="000F44DF" w:rsidP="00CE4D80">
      <w:r>
        <w:t>Wskaźnik Calmara oznaczający stosunek powyższego zysku dla największego obsunięcia na krzywej zysku skumulowanego - Calmar;</w:t>
      </w:r>
    </w:p>
    <w:p w:rsidR="000F44DF" w:rsidRDefault="000F44DF" w:rsidP="00CE4D80">
      <w:r>
        <w:t>Liczbę otwieranych pozycji la, lb, … (procent spośród wszystkich testowanych świec)</w:t>
      </w:r>
    </w:p>
    <w:p w:rsidR="000F44DF" w:rsidRDefault="000F44DF" w:rsidP="00CE4D80">
      <w:r>
        <w:t>Poszukiwano optymalnej wartości parametru m (liczby świec dla ustalenia średniej), dla której uzyskiwane były najlepsze wartości zysku. Parametry te odpowiednio oznaczono – ma, mb, …</w:t>
      </w:r>
    </w:p>
    <w:p w:rsidR="000F44DF" w:rsidRDefault="000F44DF" w:rsidP="00CE4D80">
      <w:r>
        <w:t>Uzyskano:</w:t>
      </w:r>
    </w:p>
    <w:p w:rsidR="000F44DF" w:rsidRDefault="000F44DF" w:rsidP="00CE4D80">
      <w:r>
        <w:t>Dla S1a:</w:t>
      </w:r>
    </w:p>
    <w:p w:rsidR="000F44DF" w:rsidRDefault="000F44DF" w:rsidP="000E2CA6">
      <w:pPr>
        <w:ind w:firstLine="708"/>
      </w:pPr>
      <w:r>
        <w:t>Zysk skumulowany:     -0.2097</w:t>
      </w:r>
    </w:p>
    <w:p w:rsidR="000F44DF" w:rsidRDefault="000F44DF" w:rsidP="000E2CA6">
      <w:pPr>
        <w:ind w:firstLine="708"/>
      </w:pPr>
      <w:r>
        <w:t>Calmar:     0.23369</w:t>
      </w:r>
    </w:p>
    <w:p w:rsidR="000F44DF" w:rsidRDefault="000F44DF" w:rsidP="000E2CA6">
      <w:pPr>
        <w:ind w:firstLine="708"/>
      </w:pPr>
      <w:r>
        <w:t>Liczba otwartych pozycji:     900</w:t>
      </w:r>
    </w:p>
    <w:p w:rsidR="000F44DF" w:rsidRDefault="000F44DF" w:rsidP="000E2CA6">
      <w:pPr>
        <w:ind w:firstLine="708"/>
        <w:rPr>
          <w:noProof/>
          <w:lang w:eastAsia="pl-PL"/>
        </w:rPr>
      </w:pPr>
      <w:r>
        <w:t>ma:     6</w:t>
      </w:r>
    </w:p>
    <w:p w:rsidR="000F44DF" w:rsidRDefault="000F44DF" w:rsidP="000E2CA6">
      <w:pPr>
        <w:ind w:firstLine="708"/>
      </w:pPr>
      <w:r>
        <w:rPr>
          <w:noProof/>
          <w:lang w:eastAsia="pl-P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338.25pt">
            <v:imagedata r:id="rId7" o:title=""/>
          </v:shape>
        </w:pict>
      </w:r>
    </w:p>
    <w:p w:rsidR="000F44DF" w:rsidRDefault="000F44DF" w:rsidP="009203EC">
      <w:pPr>
        <w:ind w:firstLine="708"/>
        <w:jc w:val="center"/>
      </w:pPr>
      <w:r>
        <w:t>Rys. 1. Krzywa zysku skumulowanego dla S1a</w:t>
      </w:r>
    </w:p>
    <w:p w:rsidR="000F44DF" w:rsidRDefault="000F44DF" w:rsidP="00707C75">
      <w:r>
        <w:t>Dla S1b:</w:t>
      </w:r>
    </w:p>
    <w:p w:rsidR="000F44DF" w:rsidRDefault="000F44DF" w:rsidP="000E2CA6">
      <w:pPr>
        <w:ind w:firstLine="708"/>
      </w:pPr>
      <w:r>
        <w:t>Zysk skumulowany:     0.2097</w:t>
      </w:r>
    </w:p>
    <w:p w:rsidR="000F44DF" w:rsidRDefault="000F44DF" w:rsidP="000E2CA6">
      <w:pPr>
        <w:ind w:firstLine="708"/>
      </w:pPr>
      <w:r>
        <w:t>Calmar:     1.0561</w:t>
      </w:r>
    </w:p>
    <w:p w:rsidR="000F44DF" w:rsidRDefault="000F44DF" w:rsidP="000E2CA6">
      <w:pPr>
        <w:ind w:firstLine="708"/>
      </w:pPr>
      <w:r>
        <w:t>Liczba otwartych pozycji:     900</w:t>
      </w:r>
    </w:p>
    <w:p w:rsidR="000F44DF" w:rsidRDefault="000F44DF" w:rsidP="000E2CA6">
      <w:pPr>
        <w:ind w:firstLine="708"/>
      </w:pPr>
      <w:r>
        <w:t>ma:     43</w:t>
      </w:r>
    </w:p>
    <w:p w:rsidR="000F44DF" w:rsidRDefault="000F44DF" w:rsidP="000E2CA6">
      <w:pPr>
        <w:ind w:firstLine="708"/>
      </w:pPr>
      <w:r>
        <w:pict>
          <v:shape id="_x0000_i1026" type="#_x0000_t75" style="width:451.5pt;height:338.25pt">
            <v:imagedata r:id="rId8" o:title=""/>
          </v:shape>
        </w:pict>
      </w:r>
    </w:p>
    <w:p w:rsidR="000F44DF" w:rsidRDefault="000F44DF" w:rsidP="00ED17F2">
      <w:pPr>
        <w:ind w:firstLine="708"/>
        <w:jc w:val="center"/>
      </w:pPr>
      <w:r>
        <w:t>Rys. 2. Krzywa zysku skumulowanego dla S1b</w:t>
      </w:r>
    </w:p>
    <w:p w:rsidR="000F44DF" w:rsidRDefault="000F44DF" w:rsidP="00707C75">
      <w:pPr>
        <w:ind w:firstLine="708"/>
      </w:pPr>
    </w:p>
    <w:p w:rsidR="000F44DF" w:rsidRPr="000E2CA6" w:rsidRDefault="000F44DF" w:rsidP="00707C75">
      <w:r w:rsidRPr="000E2CA6">
        <w:t>Dla S1c:</w:t>
      </w:r>
    </w:p>
    <w:p w:rsidR="000F44DF" w:rsidRPr="000E2CA6" w:rsidRDefault="000F44DF" w:rsidP="000E2CA6">
      <w:pPr>
        <w:ind w:firstLine="708"/>
        <w:jc w:val="both"/>
      </w:pPr>
      <w:r w:rsidRPr="000E2CA6">
        <w:t>Zysk skumulowany:     -0.1643</w:t>
      </w:r>
    </w:p>
    <w:p w:rsidR="000F44DF" w:rsidRPr="000E2CA6" w:rsidRDefault="000F44DF" w:rsidP="000E2CA6">
      <w:pPr>
        <w:ind w:firstLine="708"/>
        <w:jc w:val="both"/>
      </w:pPr>
      <w:r w:rsidRPr="000E2CA6">
        <w:t>Calmar:     -0.31156</w:t>
      </w:r>
    </w:p>
    <w:p w:rsidR="000F44DF" w:rsidRPr="000E2CA6" w:rsidRDefault="000F44DF" w:rsidP="000E2CA6">
      <w:pPr>
        <w:ind w:firstLine="708"/>
        <w:jc w:val="both"/>
        <w:rPr>
          <w:lang w:val="en-US"/>
        </w:rPr>
      </w:pPr>
      <w:r w:rsidRPr="000E2CA6">
        <w:rPr>
          <w:lang w:val="en-US"/>
        </w:rPr>
        <w:t>Liczba otwartych pozycji:     1091</w:t>
      </w:r>
    </w:p>
    <w:p w:rsidR="000F44DF" w:rsidRDefault="000F44DF" w:rsidP="000E2CA6">
      <w:pPr>
        <w:ind w:firstLine="708"/>
        <w:jc w:val="both"/>
        <w:rPr>
          <w:lang w:val="en-US"/>
        </w:rPr>
      </w:pPr>
      <w:r w:rsidRPr="000E2CA6">
        <w:rPr>
          <w:lang w:val="en-US"/>
        </w:rPr>
        <w:t>ma:     43</w:t>
      </w:r>
    </w:p>
    <w:p w:rsidR="000F44DF" w:rsidRPr="000E2CA6" w:rsidRDefault="000F44DF" w:rsidP="000E2CA6">
      <w:pPr>
        <w:ind w:firstLine="708"/>
        <w:jc w:val="both"/>
        <w:rPr>
          <w:lang w:val="en-US"/>
        </w:rPr>
      </w:pPr>
      <w:r w:rsidRPr="000E2CA6">
        <w:rPr>
          <w:lang w:val="en-US"/>
        </w:rPr>
        <w:pict>
          <v:shape id="_x0000_i1027" type="#_x0000_t75" style="width:451.5pt;height:338.25pt">
            <v:imagedata r:id="rId9" o:title=""/>
          </v:shape>
        </w:pict>
      </w:r>
    </w:p>
    <w:p w:rsidR="000F44DF" w:rsidRDefault="000F44DF" w:rsidP="00351A19">
      <w:pPr>
        <w:ind w:firstLine="708"/>
        <w:jc w:val="center"/>
      </w:pPr>
      <w:r>
        <w:t>Rys. 3. Krzywa zysku skumulowanego dla S1c</w:t>
      </w:r>
    </w:p>
    <w:p w:rsidR="000F44DF" w:rsidRPr="00351A19" w:rsidRDefault="000F44DF" w:rsidP="00707C75">
      <w:pPr>
        <w:ind w:firstLine="708"/>
      </w:pPr>
    </w:p>
    <w:p w:rsidR="000F44DF" w:rsidRPr="00B249E1" w:rsidRDefault="000F44DF" w:rsidP="00707C75">
      <w:pPr>
        <w:rPr>
          <w:lang w:val="en-US"/>
        </w:rPr>
      </w:pPr>
      <w:r w:rsidRPr="00B249E1">
        <w:rPr>
          <w:lang w:val="en-US"/>
        </w:rPr>
        <w:t>Dla S1d:</w:t>
      </w:r>
    </w:p>
    <w:p w:rsidR="000F44DF" w:rsidRPr="000E2CA6" w:rsidRDefault="000F44DF" w:rsidP="000E2CA6">
      <w:pPr>
        <w:ind w:firstLine="708"/>
      </w:pPr>
      <w:r w:rsidRPr="000E2CA6">
        <w:t xml:space="preserve"> Zysk skumulowany:     0.1643</w:t>
      </w:r>
    </w:p>
    <w:p w:rsidR="000F44DF" w:rsidRPr="000E2CA6" w:rsidRDefault="000F44DF" w:rsidP="000E2CA6">
      <w:pPr>
        <w:ind w:firstLine="708"/>
      </w:pPr>
      <w:r w:rsidRPr="000E2CA6">
        <w:t>Calmar:     3.3175</w:t>
      </w:r>
    </w:p>
    <w:p w:rsidR="000F44DF" w:rsidRPr="000E2CA6" w:rsidRDefault="000F44DF" w:rsidP="000E2CA6">
      <w:pPr>
        <w:ind w:firstLine="708"/>
      </w:pPr>
      <w:r w:rsidRPr="000E2CA6">
        <w:t>Liczba otwartych pozycji:     1091</w:t>
      </w:r>
    </w:p>
    <w:p w:rsidR="000F44DF" w:rsidRPr="000E2CA6" w:rsidRDefault="000F44DF" w:rsidP="000E2CA6">
      <w:pPr>
        <w:ind w:firstLine="708"/>
        <w:rPr>
          <w:lang w:val="en-US"/>
        </w:rPr>
      </w:pPr>
      <w:r w:rsidRPr="000E2CA6">
        <w:rPr>
          <w:lang w:val="en-US"/>
        </w:rPr>
        <w:t>ma:     6</w:t>
      </w:r>
    </w:p>
    <w:p w:rsidR="000F44DF" w:rsidRDefault="000F44DF" w:rsidP="00707C75">
      <w:pPr>
        <w:ind w:firstLine="708"/>
      </w:pPr>
      <w:r>
        <w:rPr>
          <w:noProof/>
          <w:lang w:eastAsia="pl-PL"/>
        </w:rPr>
        <w:pict>
          <v:shape id="_x0000_i1028" type="#_x0000_t75" style="width:451.5pt;height:338.25pt">
            <v:imagedata r:id="rId10" o:title=""/>
          </v:shape>
        </w:pict>
      </w:r>
    </w:p>
    <w:p w:rsidR="000F44DF" w:rsidRDefault="000F44DF" w:rsidP="00351A19">
      <w:pPr>
        <w:ind w:firstLine="708"/>
        <w:jc w:val="center"/>
      </w:pPr>
      <w:r>
        <w:t>Rys. 4. Krzywa zysku skumulowanego dla S1d</w:t>
      </w:r>
      <w:bookmarkStart w:id="0" w:name="_GoBack"/>
      <w:bookmarkEnd w:id="0"/>
    </w:p>
    <w:sectPr w:rsidR="000F44DF" w:rsidSect="00D416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44DF" w:rsidRDefault="000F44DF" w:rsidP="00DC3887">
      <w:pPr>
        <w:spacing w:after="0" w:line="240" w:lineRule="auto"/>
      </w:pPr>
      <w:r>
        <w:separator/>
      </w:r>
    </w:p>
  </w:endnote>
  <w:endnote w:type="continuationSeparator" w:id="0">
    <w:p w:rsidR="000F44DF" w:rsidRDefault="000F44DF" w:rsidP="00DC3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onospace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44DF" w:rsidRDefault="000F44DF" w:rsidP="00DC3887">
      <w:pPr>
        <w:spacing w:after="0" w:line="240" w:lineRule="auto"/>
      </w:pPr>
      <w:r>
        <w:separator/>
      </w:r>
    </w:p>
  </w:footnote>
  <w:footnote w:type="continuationSeparator" w:id="0">
    <w:p w:rsidR="000F44DF" w:rsidRDefault="000F44DF" w:rsidP="00DC3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40A05"/>
    <w:multiLevelType w:val="hybridMultilevel"/>
    <w:tmpl w:val="96CA5BA8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69262109"/>
    <w:multiLevelType w:val="hybridMultilevel"/>
    <w:tmpl w:val="023C2B4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71B922F0"/>
    <w:multiLevelType w:val="hybridMultilevel"/>
    <w:tmpl w:val="3A4867CC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73391640"/>
    <w:multiLevelType w:val="hybridMultilevel"/>
    <w:tmpl w:val="24ECCCD8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14A51"/>
    <w:rsid w:val="00005796"/>
    <w:rsid w:val="00014617"/>
    <w:rsid w:val="00047656"/>
    <w:rsid w:val="00054C64"/>
    <w:rsid w:val="000C5E87"/>
    <w:rsid w:val="000D43DE"/>
    <w:rsid w:val="000E2CA6"/>
    <w:rsid w:val="000F3DE0"/>
    <w:rsid w:val="000F44DF"/>
    <w:rsid w:val="00104656"/>
    <w:rsid w:val="00114A51"/>
    <w:rsid w:val="001227A6"/>
    <w:rsid w:val="0012712E"/>
    <w:rsid w:val="00137376"/>
    <w:rsid w:val="001512F9"/>
    <w:rsid w:val="0016344E"/>
    <w:rsid w:val="001A0D54"/>
    <w:rsid w:val="00204269"/>
    <w:rsid w:val="00210CAC"/>
    <w:rsid w:val="0022140B"/>
    <w:rsid w:val="00227946"/>
    <w:rsid w:val="00255628"/>
    <w:rsid w:val="00261841"/>
    <w:rsid w:val="002839FA"/>
    <w:rsid w:val="00287FA3"/>
    <w:rsid w:val="002C407C"/>
    <w:rsid w:val="002D4F48"/>
    <w:rsid w:val="002E4080"/>
    <w:rsid w:val="002F07C1"/>
    <w:rsid w:val="00317407"/>
    <w:rsid w:val="00327122"/>
    <w:rsid w:val="0033700D"/>
    <w:rsid w:val="00351A19"/>
    <w:rsid w:val="00364D57"/>
    <w:rsid w:val="003E5B79"/>
    <w:rsid w:val="003F711F"/>
    <w:rsid w:val="00417048"/>
    <w:rsid w:val="00421D29"/>
    <w:rsid w:val="00427847"/>
    <w:rsid w:val="00460F0D"/>
    <w:rsid w:val="0048106C"/>
    <w:rsid w:val="004C0E2E"/>
    <w:rsid w:val="004E5A63"/>
    <w:rsid w:val="005019DE"/>
    <w:rsid w:val="00510325"/>
    <w:rsid w:val="00520FEC"/>
    <w:rsid w:val="005324B8"/>
    <w:rsid w:val="00576AA9"/>
    <w:rsid w:val="0058009B"/>
    <w:rsid w:val="0064136D"/>
    <w:rsid w:val="006777F7"/>
    <w:rsid w:val="006B5A56"/>
    <w:rsid w:val="006E284C"/>
    <w:rsid w:val="006F1530"/>
    <w:rsid w:val="006F15AA"/>
    <w:rsid w:val="00707C75"/>
    <w:rsid w:val="00725970"/>
    <w:rsid w:val="00760355"/>
    <w:rsid w:val="007A43C9"/>
    <w:rsid w:val="007E653B"/>
    <w:rsid w:val="007F2534"/>
    <w:rsid w:val="007F2641"/>
    <w:rsid w:val="007F7409"/>
    <w:rsid w:val="0082317C"/>
    <w:rsid w:val="00833331"/>
    <w:rsid w:val="00886AAF"/>
    <w:rsid w:val="00895DBC"/>
    <w:rsid w:val="008B0664"/>
    <w:rsid w:val="008C5EB4"/>
    <w:rsid w:val="008E6E46"/>
    <w:rsid w:val="008F6496"/>
    <w:rsid w:val="008F7768"/>
    <w:rsid w:val="00917CFE"/>
    <w:rsid w:val="009203EC"/>
    <w:rsid w:val="0094557E"/>
    <w:rsid w:val="009928F1"/>
    <w:rsid w:val="009A7B25"/>
    <w:rsid w:val="009B1786"/>
    <w:rsid w:val="00A2037D"/>
    <w:rsid w:val="00A238A8"/>
    <w:rsid w:val="00A312E4"/>
    <w:rsid w:val="00A43B66"/>
    <w:rsid w:val="00A447A9"/>
    <w:rsid w:val="00A60532"/>
    <w:rsid w:val="00A762EE"/>
    <w:rsid w:val="00A77674"/>
    <w:rsid w:val="00A93CFD"/>
    <w:rsid w:val="00AC1FEA"/>
    <w:rsid w:val="00AD67EA"/>
    <w:rsid w:val="00B249E1"/>
    <w:rsid w:val="00B31F71"/>
    <w:rsid w:val="00B3596C"/>
    <w:rsid w:val="00B40E17"/>
    <w:rsid w:val="00B5054A"/>
    <w:rsid w:val="00B82662"/>
    <w:rsid w:val="00B938D7"/>
    <w:rsid w:val="00BE13D6"/>
    <w:rsid w:val="00BE7678"/>
    <w:rsid w:val="00BF1204"/>
    <w:rsid w:val="00BF3157"/>
    <w:rsid w:val="00C13D6A"/>
    <w:rsid w:val="00C25B3E"/>
    <w:rsid w:val="00C45C8E"/>
    <w:rsid w:val="00C76F15"/>
    <w:rsid w:val="00C83DD7"/>
    <w:rsid w:val="00C85A4F"/>
    <w:rsid w:val="00CB0C49"/>
    <w:rsid w:val="00CB7289"/>
    <w:rsid w:val="00CC3765"/>
    <w:rsid w:val="00CE4D80"/>
    <w:rsid w:val="00CE7821"/>
    <w:rsid w:val="00D079EA"/>
    <w:rsid w:val="00D149FF"/>
    <w:rsid w:val="00D17F8D"/>
    <w:rsid w:val="00D41615"/>
    <w:rsid w:val="00D916B9"/>
    <w:rsid w:val="00DA3E3B"/>
    <w:rsid w:val="00DC3887"/>
    <w:rsid w:val="00E04652"/>
    <w:rsid w:val="00E0481E"/>
    <w:rsid w:val="00E06CED"/>
    <w:rsid w:val="00E21420"/>
    <w:rsid w:val="00E8122E"/>
    <w:rsid w:val="00E872B9"/>
    <w:rsid w:val="00EB3386"/>
    <w:rsid w:val="00ED17F2"/>
    <w:rsid w:val="00ED4D43"/>
    <w:rsid w:val="00EF4AC3"/>
    <w:rsid w:val="00F17AF4"/>
    <w:rsid w:val="00F56FEE"/>
    <w:rsid w:val="00F71B43"/>
    <w:rsid w:val="00FA64D2"/>
    <w:rsid w:val="00FB7DA6"/>
    <w:rsid w:val="00FD3AC5"/>
    <w:rsid w:val="00FE1C8B"/>
    <w:rsid w:val="00FF2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B43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14A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DC3887"/>
    <w:rPr>
      <w:rFonts w:cs="Times New Roman"/>
    </w:rPr>
  </w:style>
  <w:style w:type="paragraph" w:styleId="Footer">
    <w:name w:val="footer"/>
    <w:basedOn w:val="Normal"/>
    <w:link w:val="FooterChar"/>
    <w:uiPriority w:val="99"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DC3887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762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32</TotalTime>
  <Pages>8</Pages>
  <Words>870</Words>
  <Characters>5221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Administrator</cp:lastModifiedBy>
  <cp:revision>7</cp:revision>
  <dcterms:created xsi:type="dcterms:W3CDTF">2013-05-14T10:19:00Z</dcterms:created>
  <dcterms:modified xsi:type="dcterms:W3CDTF">2013-10-11T10:51:00Z</dcterms:modified>
</cp:coreProperties>
</file>